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6734D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4667284" cy="4705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b Spo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6734DA" w:rsidP="00C6554A">
      <w:pPr>
        <w:pStyle w:val="Title"/>
      </w:pPr>
      <w:r>
        <w:t>Technical Report</w:t>
      </w:r>
    </w:p>
    <w:p w:rsidR="00C6554A" w:rsidRDefault="00805E04" w:rsidP="00805E04">
      <w:pPr>
        <w:pStyle w:val="ContactInfo"/>
      </w:pPr>
      <w:r w:rsidRPr="006734DA">
        <w:t>6G5Z1108_1819_9Z6</w:t>
      </w:r>
      <w:r>
        <w:t xml:space="preserve"> </w:t>
      </w:r>
      <w:r>
        <w:t xml:space="preserve">| </w:t>
      </w:r>
      <w:r w:rsidR="006734DA">
        <w:t xml:space="preserve">Professional Development </w:t>
      </w:r>
      <w:r w:rsidR="00C6554A">
        <w:t>|</w:t>
      </w:r>
      <w:r w:rsidR="00C6554A" w:rsidRPr="00D5413C">
        <w:t xml:space="preserve"> </w:t>
      </w:r>
      <w:r>
        <w:t>20/03/19</w:t>
      </w:r>
      <w:r w:rsidR="00C6554A">
        <w:br w:type="page"/>
      </w:r>
      <w:bookmarkStart w:id="5" w:name="_GoBack"/>
      <w:bookmarkEnd w:id="5"/>
    </w:p>
    <w:sdt>
      <w:sdtPr>
        <w:alias w:val="Heading 1:"/>
        <w:tag w:val="Heading 1:"/>
        <w:id w:val="1549648056"/>
        <w:placeholder>
          <w:docPart w:val="F6C62150339C49588420F89F6D3DFDAA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24684005091B4C8F9B09372C7425C479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4529ECA289B546C4BBCE2CBC548B1120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D74F28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18B7DDCF10C4434899E7CACC6C227C31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65FDF757223C4E9585E2AF8F52664B5C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F28" w:rsidRDefault="00D74F28" w:rsidP="00C6554A">
      <w:pPr>
        <w:spacing w:before="0" w:after="0" w:line="240" w:lineRule="auto"/>
      </w:pPr>
      <w:r>
        <w:separator/>
      </w:r>
    </w:p>
  </w:endnote>
  <w:endnote w:type="continuationSeparator" w:id="0">
    <w:p w:rsidR="00D74F28" w:rsidRDefault="00D74F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F28" w:rsidRDefault="00D74F28" w:rsidP="00C6554A">
      <w:pPr>
        <w:spacing w:before="0" w:after="0" w:line="240" w:lineRule="auto"/>
      </w:pPr>
      <w:r>
        <w:separator/>
      </w:r>
    </w:p>
  </w:footnote>
  <w:footnote w:type="continuationSeparator" w:id="0">
    <w:p w:rsidR="00D74F28" w:rsidRDefault="00D74F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A"/>
    <w:rsid w:val="002554CD"/>
    <w:rsid w:val="00293B83"/>
    <w:rsid w:val="002B4294"/>
    <w:rsid w:val="00333D0D"/>
    <w:rsid w:val="004C049F"/>
    <w:rsid w:val="005000E2"/>
    <w:rsid w:val="006734DA"/>
    <w:rsid w:val="006A3CE7"/>
    <w:rsid w:val="00805E04"/>
    <w:rsid w:val="00C6554A"/>
    <w:rsid w:val="00D74F2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A9BC"/>
  <w15:chartTrackingRefBased/>
  <w15:docId w15:val="{86166BB8-7673-4A60-986A-F4103A1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lo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C62150339C49588420F89F6D3DF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35E88-C44F-4BB5-8F7D-CD0D45C4A6BD}"/>
      </w:docPartPr>
      <w:docPartBody>
        <w:p w:rsidR="00000000" w:rsidRDefault="00FC2A1B">
          <w:pPr>
            <w:pStyle w:val="F6C62150339C49588420F89F6D3DFDAA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24684005091B4C8F9B09372C7425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D60D-0FBC-405F-88BA-D7496BF5089B}"/>
      </w:docPartPr>
      <w:docPartBody>
        <w:p w:rsidR="00FA6547" w:rsidRDefault="00FC2A1B" w:rsidP="00C6554A">
          <w:r>
            <w:t>To replace the placeholder text on this page, you can just select it all and then start typing. But don’t do that just yet!</w:t>
          </w:r>
        </w:p>
        <w:p w:rsidR="00000000" w:rsidRDefault="00FC2A1B">
          <w:pPr>
            <w:pStyle w:val="24684005091B4C8F9B09372C7425C479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4529ECA289B546C4BBCE2CBC548B1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CE800-3E5F-4607-B6D6-A1793A57D753}"/>
      </w:docPartPr>
      <w:docPartBody>
        <w:p w:rsidR="00FA6547" w:rsidRPr="00514122" w:rsidRDefault="00FC2A1B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FC2A1B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FC2A1B">
          <w:pPr>
            <w:pStyle w:val="4529ECA289B546C4BBCE2CBC548B1120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18B7DDCF10C4434899E7CACC6C22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6B90-5E1D-47C1-ADB7-ED2D51495682}"/>
      </w:docPartPr>
      <w:docPartBody>
        <w:p w:rsidR="00000000" w:rsidRDefault="00FC2A1B">
          <w:pPr>
            <w:pStyle w:val="18B7DDCF10C4434899E7CACC6C227C31"/>
          </w:pPr>
          <w:r>
            <w:t>Heading 2</w:t>
          </w:r>
        </w:p>
      </w:docPartBody>
    </w:docPart>
    <w:docPart>
      <w:docPartPr>
        <w:name w:val="65FDF757223C4E9585E2AF8F52664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BCEF-BBD3-4277-9A5C-B444FEDC5F4E}"/>
      </w:docPartPr>
      <w:docPartBody>
        <w:p w:rsidR="00FA6547" w:rsidRDefault="00FC2A1B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FC2A1B">
          <w:pPr>
            <w:pStyle w:val="65FDF757223C4E9585E2AF8F52664B5C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B"/>
    <w:rsid w:val="00F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F920BB7D04B07BA63F79690DA182B">
    <w:name w:val="474F920BB7D04B07BA63F79690DA182B"/>
  </w:style>
  <w:style w:type="paragraph" w:customStyle="1" w:styleId="451FA3C60552429687D33EB4382480C0">
    <w:name w:val="451FA3C60552429687D33EB4382480C0"/>
  </w:style>
  <w:style w:type="paragraph" w:customStyle="1" w:styleId="430AEB8603E44FB8B4BAFD08483CF3F4">
    <w:name w:val="430AEB8603E44FB8B4BAFD08483CF3F4"/>
  </w:style>
  <w:style w:type="paragraph" w:customStyle="1" w:styleId="4582802A4ACB434A96A5273BEEE1D6BB">
    <w:name w:val="4582802A4ACB434A96A5273BEEE1D6BB"/>
  </w:style>
  <w:style w:type="paragraph" w:customStyle="1" w:styleId="279D635790E44EB68496E9724F10000E">
    <w:name w:val="279D635790E44EB68496E9724F10000E"/>
  </w:style>
  <w:style w:type="paragraph" w:customStyle="1" w:styleId="F6C62150339C49588420F89F6D3DFDAA">
    <w:name w:val="F6C62150339C49588420F89F6D3DFDAA"/>
  </w:style>
  <w:style w:type="paragraph" w:customStyle="1" w:styleId="24684005091B4C8F9B09372C7425C479">
    <w:name w:val="24684005091B4C8F9B09372C7425C47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529ECA289B546C4BBCE2CBC548B1120">
    <w:name w:val="4529ECA289B546C4BBCE2CBC548B1120"/>
  </w:style>
  <w:style w:type="paragraph" w:customStyle="1" w:styleId="18B7DDCF10C4434899E7CACC6C227C31">
    <w:name w:val="18B7DDCF10C4434899E7CACC6C227C31"/>
  </w:style>
  <w:style w:type="paragraph" w:customStyle="1" w:styleId="65FDF757223C4E9585E2AF8F52664B5C">
    <w:name w:val="65FDF757223C4E9585E2AF8F52664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louise blackburn</dc:creator>
  <cp:keywords/>
  <dc:description/>
  <cp:lastModifiedBy>Amy Blackburn</cp:lastModifiedBy>
  <cp:revision>1</cp:revision>
  <dcterms:created xsi:type="dcterms:W3CDTF">2019-03-07T11:16:00Z</dcterms:created>
  <dcterms:modified xsi:type="dcterms:W3CDTF">2019-03-07T11:30:00Z</dcterms:modified>
</cp:coreProperties>
</file>